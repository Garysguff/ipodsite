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15193" w:rsidP="00523479">
            <w:pPr>
              <w:pStyle w:val="Initials"/>
            </w:pPr>
            <w:r>
              <w:t>G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7FA493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99103C">
              <w:t>HJ</w:t>
            </w:r>
          </w:p>
          <w:p w:rsidR="00A50939" w:rsidRPr="00906BEE" w:rsidRDefault="00CA28A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D303E68937B49ECB38AFD4BE2B41B75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DF0BB8" w:rsidP="00DF0BB8">
            <w:r>
              <w:t>Well,</w:t>
            </w:r>
            <w:bookmarkStart w:id="0" w:name="_GoBack"/>
            <w:bookmarkEnd w:id="0"/>
            <w:r>
              <w:t xml:space="preserve"> I tried my best.</w:t>
            </w:r>
          </w:p>
          <w:p w:rsidR="002C2CDD" w:rsidRPr="00906BEE" w:rsidRDefault="00CA28A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67E1A463EEB44FB80DF5BA938D8DDD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906BEE" w:rsidRDefault="001B0E52" w:rsidP="00741125">
            <w:r>
              <w:t>I’m good at repairing and troubleshooting technology (Computers to Cars), I can draw and animate some, I also know a lot about sound design.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CA28A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63939AA247A4FB3836348F2D111AC1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155B5">
                        <w:t>Gary Hoerr Jr.</w:t>
                      </w:r>
                    </w:sdtContent>
                  </w:sdt>
                </w:p>
                <w:p w:rsidR="00906BEE" w:rsidRPr="00906BEE" w:rsidRDefault="00CA28A9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1E263387CAE34B83BDC0442CD9B3844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55B5">
                        <w:t>Computer Programming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A4C6725347B548C3A3498A530C121B2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CA28A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AEE4000847146159EA4E335CD83290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99103C" w:rsidP="007569C1">
            <w:pPr>
              <w:pStyle w:val="Heading4"/>
            </w:pPr>
            <w:r>
              <w:t>Sound Design</w:t>
            </w:r>
            <w:r w:rsidR="002C2CDD" w:rsidRPr="00906BEE">
              <w:t xml:space="preserve"> • </w:t>
            </w:r>
            <w:r>
              <w:t>Emporia High School</w:t>
            </w:r>
            <w:r w:rsidR="002C2CDD" w:rsidRPr="00906BEE">
              <w:t xml:space="preserve"> • </w:t>
            </w:r>
            <w:r>
              <w:t>August – November 2022</w:t>
            </w:r>
          </w:p>
          <w:p w:rsidR="002C2CDD" w:rsidRPr="00906BEE" w:rsidRDefault="0099103C" w:rsidP="007569C1">
            <w:r>
              <w:t xml:space="preserve">I volunteered for Sound Design </w:t>
            </w:r>
            <w:r w:rsidR="001B0E52">
              <w:t>at Emporia High School for their “Beauty and the Beast” Musical.</w:t>
            </w:r>
          </w:p>
          <w:p w:rsidR="002C2CDD" w:rsidRPr="00906BEE" w:rsidRDefault="00CA28A9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E6F5B9EAA6DB4B00994551561EE8AB8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B2BEB9BC9C6C42259DFFFF59B1B5CE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FE6C62F139EB4DC6AF8F0C6DD955B3BB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6B139A6704BE4796980CF4E71DE2ADA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CA28A9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3F0DC9AC714647D5BD9D027F165FD29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CA28A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96AFCD253014A0B8CC4D5903D04AE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5155B5" w:rsidP="007569C1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>
              <w:t>2025</w:t>
            </w:r>
            <w:r w:rsidR="002C2CDD" w:rsidRPr="00906BEE">
              <w:t xml:space="preserve"> • </w:t>
            </w:r>
            <w:r>
              <w:t>Emporia High School</w:t>
            </w:r>
          </w:p>
          <w:p w:rsidR="002C2CDD" w:rsidRPr="00906BEE" w:rsidRDefault="001B0E52" w:rsidP="001B0E52">
            <w:r>
              <w:t>I currently have a 4.0 GPA in my Junior year.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</w:p>
          <w:p w:rsidR="002C2CDD" w:rsidRPr="00906BEE" w:rsidRDefault="00CA28A9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ACDD81117BE2410CA6D38D040594B55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1B0E52" w:rsidP="00741125">
            <w:r>
              <w:t>I haven’t been the leader of anything.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8A9" w:rsidRDefault="00CA28A9" w:rsidP="00713050">
      <w:pPr>
        <w:spacing w:line="240" w:lineRule="auto"/>
      </w:pPr>
      <w:r>
        <w:separator/>
      </w:r>
    </w:p>
  </w:endnote>
  <w:endnote w:type="continuationSeparator" w:id="0">
    <w:p w:rsidR="00CA28A9" w:rsidRDefault="00CA28A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6728F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472c4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469BD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1B9CE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CD92A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DE65B8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548B80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zurrl&#10;AhMAANdlAAAOAAAAAAAAAAAAAAAAAC4CAABkcnMvZTJvRG9jLnhtbFBLAQItABQABgAIAAAAIQBo&#10;RxvQ2AAAAAMBAAAPAAAAAAAAAAAAAAAAAFwVAABkcnMvZG93bnJldi54bWxQSwUGAAAAAAQABADz&#10;AAAAYR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E67043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B3A50C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A7E5111CED1142458DFDD2CD3E57B9B4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8A9" w:rsidRDefault="00CA28A9" w:rsidP="00713050">
      <w:pPr>
        <w:spacing w:line="240" w:lineRule="auto"/>
      </w:pPr>
      <w:r>
        <w:separator/>
      </w:r>
    </w:p>
  </w:footnote>
  <w:footnote w:type="continuationSeparator" w:id="0">
    <w:p w:rsidR="00CA28A9" w:rsidRDefault="00CA28A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3262C2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472c4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4472c4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CA28A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472B9DA16DB4F0B88863C26513B5482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0E52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155B5"/>
    <w:rsid w:val="00523479"/>
    <w:rsid w:val="00543DB7"/>
    <w:rsid w:val="005729B0"/>
    <w:rsid w:val="00583E4F"/>
    <w:rsid w:val="0060281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103C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28A9"/>
    <w:rsid w:val="00CA3DF1"/>
    <w:rsid w:val="00CA4581"/>
    <w:rsid w:val="00CE18D5"/>
    <w:rsid w:val="00D04109"/>
    <w:rsid w:val="00D97A41"/>
    <w:rsid w:val="00DD3CF6"/>
    <w:rsid w:val="00DD6416"/>
    <w:rsid w:val="00DF0BB8"/>
    <w:rsid w:val="00DF4E0A"/>
    <w:rsid w:val="00E02DCD"/>
    <w:rsid w:val="00E12C60"/>
    <w:rsid w:val="00E15193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F549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oer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303E68937B49ECB38AFD4BE2B4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19C69-98A3-43BE-82EA-67C0239F0152}"/>
      </w:docPartPr>
      <w:docPartBody>
        <w:p w:rsidR="00000000" w:rsidRDefault="00BB1A07">
          <w:pPr>
            <w:pStyle w:val="5D303E68937B49ECB38AFD4BE2B41B75"/>
          </w:pPr>
          <w:r w:rsidRPr="00906BEE">
            <w:t>Objective</w:t>
          </w:r>
        </w:p>
      </w:docPartBody>
    </w:docPart>
    <w:docPart>
      <w:docPartPr>
        <w:name w:val="267E1A463EEB44FB80DF5BA938D8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A2B3B-264E-41AA-9A25-F1A31B1CD1CE}"/>
      </w:docPartPr>
      <w:docPartBody>
        <w:p w:rsidR="00000000" w:rsidRDefault="00BB1A07">
          <w:pPr>
            <w:pStyle w:val="267E1A463EEB44FB80DF5BA938D8DDDD"/>
          </w:pPr>
          <w:r w:rsidRPr="00906BEE">
            <w:t>Skills</w:t>
          </w:r>
        </w:p>
      </w:docPartBody>
    </w:docPart>
    <w:docPart>
      <w:docPartPr>
        <w:name w:val="A63939AA247A4FB3836348F2D111A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F26E6-9311-4D07-8A5B-15691F77B385}"/>
      </w:docPartPr>
      <w:docPartBody>
        <w:p w:rsidR="00000000" w:rsidRDefault="00BB1A07">
          <w:pPr>
            <w:pStyle w:val="A63939AA247A4FB3836348F2D111AC15"/>
          </w:pPr>
          <w:r>
            <w:t>Your name</w:t>
          </w:r>
        </w:p>
      </w:docPartBody>
    </w:docPart>
    <w:docPart>
      <w:docPartPr>
        <w:name w:val="1E263387CAE34B83BDC0442CD9B3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C6247-FC57-46DD-8871-FC0253778403}"/>
      </w:docPartPr>
      <w:docPartBody>
        <w:p w:rsidR="00000000" w:rsidRDefault="00BB1A07">
          <w:pPr>
            <w:pStyle w:val="1E263387CAE34B83BDC0442CD9B3844D"/>
          </w:pPr>
          <w:r w:rsidRPr="007D6458">
            <w:t>Profession or Industry</w:t>
          </w:r>
        </w:p>
      </w:docPartBody>
    </w:docPart>
    <w:docPart>
      <w:docPartPr>
        <w:name w:val="A4C6725347B548C3A3498A530C12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5B253-75CE-4367-8CE1-529FCB9DC390}"/>
      </w:docPartPr>
      <w:docPartBody>
        <w:p w:rsidR="00000000" w:rsidRDefault="00BB1A07">
          <w:pPr>
            <w:pStyle w:val="A4C6725347B548C3A3498A530C121B22"/>
          </w:pPr>
          <w:r w:rsidRPr="007D6458">
            <w:t>Link to other online properties: Portf</w:t>
          </w:r>
          <w:r w:rsidRPr="007D6458">
            <w:t>olio/Website/Blog</w:t>
          </w:r>
        </w:p>
      </w:docPartBody>
    </w:docPart>
    <w:docPart>
      <w:docPartPr>
        <w:name w:val="FAEE4000847146159EA4E335CD832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AEED2-1A27-496F-B74A-399913CC5843}"/>
      </w:docPartPr>
      <w:docPartBody>
        <w:p w:rsidR="00000000" w:rsidRDefault="00BB1A07">
          <w:pPr>
            <w:pStyle w:val="FAEE4000847146159EA4E335CD832909"/>
          </w:pPr>
          <w:r w:rsidRPr="00906BEE">
            <w:t>Experience</w:t>
          </w:r>
        </w:p>
      </w:docPartBody>
    </w:docPart>
    <w:docPart>
      <w:docPartPr>
        <w:name w:val="E6F5B9EAA6DB4B00994551561EE8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7CA1A-B94B-4465-9F8F-3CAC1297F107}"/>
      </w:docPartPr>
      <w:docPartBody>
        <w:p w:rsidR="00000000" w:rsidRDefault="00BB1A07">
          <w:pPr>
            <w:pStyle w:val="E6F5B9EAA6DB4B00994551561EE8AB87"/>
          </w:pPr>
          <w:r w:rsidRPr="00906BEE">
            <w:t>Job Title</w:t>
          </w:r>
        </w:p>
      </w:docPartBody>
    </w:docPart>
    <w:docPart>
      <w:docPartPr>
        <w:name w:val="B2BEB9BC9C6C42259DFFFF59B1B5C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BB928-243B-4C72-BC65-CD1A777CD9B9}"/>
      </w:docPartPr>
      <w:docPartBody>
        <w:p w:rsidR="00000000" w:rsidRDefault="00BB1A07">
          <w:pPr>
            <w:pStyle w:val="B2BEB9BC9C6C42259DFFFF59B1B5CE04"/>
          </w:pPr>
          <w:r w:rsidRPr="00906BEE">
            <w:t>Company</w:t>
          </w:r>
        </w:p>
      </w:docPartBody>
    </w:docPart>
    <w:docPart>
      <w:docPartPr>
        <w:name w:val="FE6C62F139EB4DC6AF8F0C6DD955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15DBA-9259-4287-8737-76CCF005B959}"/>
      </w:docPartPr>
      <w:docPartBody>
        <w:p w:rsidR="00000000" w:rsidRDefault="00BB1A07">
          <w:pPr>
            <w:pStyle w:val="FE6C62F139EB4DC6AF8F0C6DD955B3BB"/>
          </w:pPr>
          <w:r w:rsidRPr="00906BEE">
            <w:t>Dates From</w:t>
          </w:r>
        </w:p>
      </w:docPartBody>
    </w:docPart>
    <w:docPart>
      <w:docPartPr>
        <w:name w:val="6B139A6704BE4796980CF4E71DE2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63029-4615-4FDA-920D-933DE19438F0}"/>
      </w:docPartPr>
      <w:docPartBody>
        <w:p w:rsidR="00000000" w:rsidRDefault="00BB1A07">
          <w:pPr>
            <w:pStyle w:val="6B139A6704BE4796980CF4E71DE2ADAE"/>
          </w:pPr>
          <w:r w:rsidRPr="00906BEE">
            <w:t>To</w:t>
          </w:r>
        </w:p>
      </w:docPartBody>
    </w:docPart>
    <w:docPart>
      <w:docPartPr>
        <w:name w:val="3F0DC9AC714647D5BD9D027F165FD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54BD9-40A6-4129-86D5-FDC8A617C58A}"/>
      </w:docPartPr>
      <w:docPartBody>
        <w:p w:rsidR="00000000" w:rsidRDefault="00BB1A07">
          <w:pPr>
            <w:pStyle w:val="3F0DC9AC714647D5BD9D027F165FD296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296AFCD253014A0B8CC4D5903D04A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B2E30-7D95-449B-8BF3-E05C41E0D9EE}"/>
      </w:docPartPr>
      <w:docPartBody>
        <w:p w:rsidR="00000000" w:rsidRDefault="00BB1A07">
          <w:pPr>
            <w:pStyle w:val="296AFCD253014A0B8CC4D5903D04AE35"/>
          </w:pPr>
          <w:r w:rsidRPr="00906BEE">
            <w:t>Education</w:t>
          </w:r>
        </w:p>
      </w:docPartBody>
    </w:docPart>
    <w:docPart>
      <w:docPartPr>
        <w:name w:val="7472B9DA16DB4F0B88863C26513B5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3C4F7-829D-48AE-9385-5932DC3FA1D0}"/>
      </w:docPartPr>
      <w:docPartBody>
        <w:p w:rsidR="00000000" w:rsidRDefault="00BB1A07">
          <w:pPr>
            <w:pStyle w:val="7472B9DA16DB4F0B88863C26513B5482"/>
          </w:pPr>
          <w:r w:rsidRPr="00906BEE">
            <w:t>School</w:t>
          </w:r>
        </w:p>
      </w:docPartBody>
    </w:docPart>
    <w:docPart>
      <w:docPartPr>
        <w:name w:val="ACDD81117BE2410CA6D38D040594B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5BECB-937F-4BB4-9D63-D63AF369B227}"/>
      </w:docPartPr>
      <w:docPartBody>
        <w:p w:rsidR="00000000" w:rsidRDefault="00BB1A07">
          <w:pPr>
            <w:pStyle w:val="ACDD81117BE2410CA6D38D040594B553"/>
          </w:pPr>
          <w:r w:rsidRPr="00906BEE">
            <w:t>Volunteer Experience or Leadership</w:t>
          </w:r>
        </w:p>
      </w:docPartBody>
    </w:docPart>
    <w:docPart>
      <w:docPartPr>
        <w:name w:val="A7E5111CED1142458DFDD2CD3E57B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5F788-55A8-493D-96F3-1086E5A013C8}"/>
      </w:docPartPr>
      <w:docPartBody>
        <w:p w:rsidR="00000000" w:rsidRDefault="00BB1A07">
          <w:pPr>
            <w:pStyle w:val="A7E5111CED1142458DFDD2CD3E57B9B4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7"/>
    <w:rsid w:val="00B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FEB90360E4D1CB737A4ED53241CB4">
    <w:name w:val="894FEB90360E4D1CB737A4ED53241CB4"/>
  </w:style>
  <w:style w:type="paragraph" w:customStyle="1" w:styleId="5D303E68937B49ECB38AFD4BE2B41B75">
    <w:name w:val="5D303E68937B49ECB38AFD4BE2B41B75"/>
  </w:style>
  <w:style w:type="paragraph" w:customStyle="1" w:styleId="63E8824567734CFA8123097569E3CD23">
    <w:name w:val="63E8824567734CFA8123097569E3CD23"/>
  </w:style>
  <w:style w:type="paragraph" w:customStyle="1" w:styleId="267E1A463EEB44FB80DF5BA938D8DDDD">
    <w:name w:val="267E1A463EEB44FB80DF5BA938D8DDDD"/>
  </w:style>
  <w:style w:type="paragraph" w:customStyle="1" w:styleId="6072BAE91FB849BCAB7E1A5592B1EEE2">
    <w:name w:val="6072BAE91FB849BCAB7E1A5592B1EEE2"/>
  </w:style>
  <w:style w:type="paragraph" w:customStyle="1" w:styleId="A63939AA247A4FB3836348F2D111AC15">
    <w:name w:val="A63939AA247A4FB3836348F2D111AC15"/>
  </w:style>
  <w:style w:type="paragraph" w:customStyle="1" w:styleId="1E263387CAE34B83BDC0442CD9B3844D">
    <w:name w:val="1E263387CAE34B83BDC0442CD9B3844D"/>
  </w:style>
  <w:style w:type="paragraph" w:customStyle="1" w:styleId="A4C6725347B548C3A3498A530C121B22">
    <w:name w:val="A4C6725347B548C3A3498A530C121B22"/>
  </w:style>
  <w:style w:type="paragraph" w:customStyle="1" w:styleId="FAEE4000847146159EA4E335CD832909">
    <w:name w:val="FAEE4000847146159EA4E335CD832909"/>
  </w:style>
  <w:style w:type="paragraph" w:customStyle="1" w:styleId="7CD16F7885F64C6F92A720D82498DE95">
    <w:name w:val="7CD16F7885F64C6F92A720D82498DE95"/>
  </w:style>
  <w:style w:type="paragraph" w:customStyle="1" w:styleId="251CD54903F44B27A709BAFED31FB47F">
    <w:name w:val="251CD54903F44B27A709BAFED31FB47F"/>
  </w:style>
  <w:style w:type="paragraph" w:customStyle="1" w:styleId="9BC3771A19334F45A3B1AC748B3383B5">
    <w:name w:val="9BC3771A19334F45A3B1AC748B3383B5"/>
  </w:style>
  <w:style w:type="paragraph" w:customStyle="1" w:styleId="3CD78ED72A2A44AAA77A9DF91E5A9FD4">
    <w:name w:val="3CD78ED72A2A44AAA77A9DF91E5A9FD4"/>
  </w:style>
  <w:style w:type="paragraph" w:customStyle="1" w:styleId="16FCCBE8444446389E3024E35EA75F2A">
    <w:name w:val="16FCCBE8444446389E3024E35EA75F2A"/>
  </w:style>
  <w:style w:type="paragraph" w:customStyle="1" w:styleId="E6F5B9EAA6DB4B00994551561EE8AB87">
    <w:name w:val="E6F5B9EAA6DB4B00994551561EE8AB87"/>
  </w:style>
  <w:style w:type="paragraph" w:customStyle="1" w:styleId="B2BEB9BC9C6C42259DFFFF59B1B5CE04">
    <w:name w:val="B2BEB9BC9C6C42259DFFFF59B1B5CE04"/>
  </w:style>
  <w:style w:type="paragraph" w:customStyle="1" w:styleId="FE6C62F139EB4DC6AF8F0C6DD955B3BB">
    <w:name w:val="FE6C62F139EB4DC6AF8F0C6DD955B3BB"/>
  </w:style>
  <w:style w:type="paragraph" w:customStyle="1" w:styleId="6B139A6704BE4796980CF4E71DE2ADAE">
    <w:name w:val="6B139A6704BE4796980CF4E71DE2ADAE"/>
  </w:style>
  <w:style w:type="paragraph" w:customStyle="1" w:styleId="3F0DC9AC714647D5BD9D027F165FD296">
    <w:name w:val="3F0DC9AC714647D5BD9D027F165FD296"/>
  </w:style>
  <w:style w:type="paragraph" w:customStyle="1" w:styleId="296AFCD253014A0B8CC4D5903D04AE35">
    <w:name w:val="296AFCD253014A0B8CC4D5903D04AE35"/>
  </w:style>
  <w:style w:type="paragraph" w:customStyle="1" w:styleId="6B99D6169E1D48429D45DF1CBFA83E8D">
    <w:name w:val="6B99D6169E1D48429D45DF1CBFA83E8D"/>
  </w:style>
  <w:style w:type="paragraph" w:customStyle="1" w:styleId="CFD4E3E6903D463B9E47E431E1E44290">
    <w:name w:val="CFD4E3E6903D463B9E47E431E1E44290"/>
  </w:style>
  <w:style w:type="paragraph" w:customStyle="1" w:styleId="5E8B0E11971D40B080D4EBE41B2AD9D6">
    <w:name w:val="5E8B0E11971D40B080D4EBE41B2AD9D6"/>
  </w:style>
  <w:style w:type="paragraph" w:customStyle="1" w:styleId="4805633C69E84477B8F95B2B0C3F6400">
    <w:name w:val="4805633C69E84477B8F95B2B0C3F6400"/>
  </w:style>
  <w:style w:type="paragraph" w:customStyle="1" w:styleId="2280D038B78F4FA283D14D6E907720E5">
    <w:name w:val="2280D038B78F4FA283D14D6E907720E5"/>
  </w:style>
  <w:style w:type="paragraph" w:customStyle="1" w:styleId="687ECEB3B168426F99FC8DA06EAE3553">
    <w:name w:val="687ECEB3B168426F99FC8DA06EAE3553"/>
  </w:style>
  <w:style w:type="paragraph" w:customStyle="1" w:styleId="7472B9DA16DB4F0B88863C26513B5482">
    <w:name w:val="7472B9DA16DB4F0B88863C26513B5482"/>
  </w:style>
  <w:style w:type="paragraph" w:customStyle="1" w:styleId="5B9E60E7C8AB4A78A9ABCC4699C00C1B">
    <w:name w:val="5B9E60E7C8AB4A78A9ABCC4699C00C1B"/>
  </w:style>
  <w:style w:type="paragraph" w:customStyle="1" w:styleId="ACDD81117BE2410CA6D38D040594B553">
    <w:name w:val="ACDD81117BE2410CA6D38D040594B553"/>
  </w:style>
  <w:style w:type="paragraph" w:customStyle="1" w:styleId="A7E5111CED1142458DFDD2CD3E57B9B4">
    <w:name w:val="A7E5111CED1142458DFDD2CD3E57B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Programming</dc:subject>
  <dc:creator/>
  <cp:keywords/>
  <dc:description/>
  <cp:lastModifiedBy/>
  <cp:revision>1</cp:revision>
  <dcterms:created xsi:type="dcterms:W3CDTF">2023-10-10T13:18:00Z</dcterms:created>
  <dcterms:modified xsi:type="dcterms:W3CDTF">2023-10-10T15:02:00Z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