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3"/>
        <w:gridCol w:w="6729"/>
      </w:tblGrid>
      <w:tr w:rsidR="00125AB1" w:rsidRPr="006658C4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:rsidR="00125AB1" w:rsidRPr="002B03B6" w:rsidRDefault="00125981" w:rsidP="00E96C92">
            <w:pPr>
              <w:pStyle w:val="Initials"/>
              <w:rPr>
                <w:color w:val="5B9BD5" w:themeColor="accent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0D7BFDB" wp14:editId="2FE80136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A25B8EE" id="Group 1" o:spid="_x0000_s1026" alt="Title: Header graphics" style="position:absolute;margin-left:0;margin-top:-38.15pt;width:524.9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472c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472c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color w:val="5B9BD5" w:themeColor="accent5"/>
                </w:rPr>
                <w:alias w:val="Initials:"/>
                <w:tag w:val="Initials:"/>
                <w:id w:val="477349409"/>
                <w:placeholder>
                  <w:docPart w:val="710AD8980D784B02A33F3B8ECD8D855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2B03B6" w:rsidRPr="002B03B6">
                  <w:rPr>
                    <w:color w:val="5B9BD5" w:themeColor="accent5"/>
                  </w:rPr>
                  <w:t>GHJ</w:t>
                </w:r>
              </w:sdtContent>
            </w:sdt>
          </w:p>
          <w:p w:rsidR="00125AB1" w:rsidRPr="006658C4" w:rsidRDefault="0030661B" w:rsidP="00125AB1">
            <w:pPr>
              <w:pStyle w:val="Heading3"/>
            </w:pPr>
            <w:sdt>
              <w:sdtPr>
                <w:alias w:val="Contact:"/>
                <w:tag w:val="Contact:"/>
                <w:id w:val="133533816"/>
                <w:placeholder>
                  <w:docPart w:val="9E054AF0B3634F77BD333AB5C851689F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t>Contact</w:t>
                </w:r>
              </w:sdtContent>
            </w:sdt>
          </w:p>
          <w:p w:rsidR="00125AB1" w:rsidRPr="006658C4" w:rsidRDefault="002B03B6" w:rsidP="00125AB1">
            <w:r>
              <w:t>125 S Chestnut St</w:t>
            </w:r>
          </w:p>
          <w:p w:rsidR="00125AB1" w:rsidRPr="006658C4" w:rsidRDefault="002B03B6" w:rsidP="00125AB1">
            <w:r>
              <w:t>Emporia, KS 66801</w:t>
            </w:r>
          </w:p>
          <w:p w:rsidR="00125AB1" w:rsidRPr="006658C4" w:rsidRDefault="002B03B6" w:rsidP="00125AB1">
            <w:r>
              <w:t>Stuff16236@gmail.com</w:t>
            </w:r>
          </w:p>
          <w:p w:rsidR="00125AB1" w:rsidRPr="006658C4" w:rsidRDefault="002B03B6" w:rsidP="00125AB1">
            <w:r>
              <w:t>215-738-9045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29"/>
            </w:tblGrid>
            <w:tr w:rsidR="00125AB1" w:rsidRPr="006658C4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:rsidR="00125AB1" w:rsidRPr="003A05FE" w:rsidRDefault="0030661B" w:rsidP="00E96C92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1312861891"/>
                      <w:placeholder>
                        <w:docPart w:val="5E297331C2EA4C48B879D0EC060D6DEA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B03B6">
                        <w:t>Gary Hoerr Jr.</w:t>
                      </w:r>
                    </w:sdtContent>
                  </w:sdt>
                </w:p>
                <w:p w:rsidR="00125AB1" w:rsidRPr="006658C4" w:rsidRDefault="0030661B" w:rsidP="00C56A6F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596704785"/>
                      <w:placeholder>
                        <w:docPart w:val="BD2AE7A6E03D4BF8BE8918D198C38A8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B03B6">
                        <w:t>Computer Programming</w:t>
                      </w:r>
                    </w:sdtContent>
                  </w:sdt>
                  <w:r w:rsidR="00125981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F3B7DA6D62384223B162879D514D6144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5AB1" w:rsidRPr="006658C4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sdt>
            <w:sdtPr>
              <w:alias w:val="Enter recipient name:"/>
              <w:tag w:val="Enter recipient name:"/>
              <w:id w:val="-1172632310"/>
              <w:placeholder>
                <w:docPart w:val="8AA9E30CBAEB4819864435696F60915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:rsidR="00125AB1" w:rsidRPr="00125981" w:rsidRDefault="002B03B6" w:rsidP="00125981">
                <w:pPr>
                  <w:pStyle w:val="Heading3"/>
                </w:pPr>
                <w:r>
                  <w:t>Russell Thrailkill</w:t>
                </w:r>
              </w:p>
            </w:sdtContent>
          </w:sdt>
          <w:p w:rsidR="00125AB1" w:rsidRPr="006658C4" w:rsidRDefault="002B03B6" w:rsidP="00125AB1">
            <w:pPr>
              <w:pStyle w:val="Heading4"/>
            </w:pPr>
            <w:r>
              <w:t>Flint Hills Technical College</w:t>
            </w:r>
          </w:p>
          <w:p w:rsidR="00125AB1" w:rsidRPr="006658C4" w:rsidRDefault="002B03B6" w:rsidP="00125AB1">
            <w:pPr>
              <w:pStyle w:val="Date"/>
            </w:pPr>
            <w:r>
              <w:t>10/10/2023</w:t>
            </w:r>
          </w:p>
          <w:p w:rsidR="00125AB1" w:rsidRPr="006658C4" w:rsidRDefault="00125AB1" w:rsidP="00125AB1">
            <w:pPr>
              <w:pStyle w:val="Salutation"/>
            </w:pPr>
            <w:r w:rsidRPr="006658C4">
              <w:t xml:space="preserve">Dear </w:t>
            </w:r>
            <w:sdt>
              <w:sdtPr>
                <w:alias w:val="Enter recipient name:"/>
                <w:tag w:val="Enter recipient name:"/>
                <w:id w:val="-1139955490"/>
                <w:placeholder>
                  <w:docPart w:val="7635683103C84F03BD6C904EBCB38C91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2B03B6">
                  <w:t xml:space="preserve">Russell </w:t>
                </w:r>
                <w:proofErr w:type="spellStart"/>
                <w:r w:rsidR="002B03B6">
                  <w:t>Thrailkill</w:t>
                </w:r>
                <w:proofErr w:type="spellEnd"/>
              </w:sdtContent>
            </w:sdt>
            <w:r w:rsidRPr="006658C4">
              <w:t>,</w:t>
            </w:r>
          </w:p>
          <w:p w:rsidR="00125AB1" w:rsidRPr="006658C4" w:rsidRDefault="00FD78F9" w:rsidP="00FD78F9">
            <w:r>
              <w:t xml:space="preserve">This is my website about iPods I have created. </w:t>
            </w:r>
            <w:r w:rsidR="002F1133">
              <w:t xml:space="preserve">I wanted to make one resource for repairing and upgrading them instead of having to scour the internet for </w:t>
            </w:r>
            <w:r w:rsidR="00546EB2">
              <w:t>resources.</w:t>
            </w:r>
          </w:p>
          <w:p w:rsidR="00125AB1" w:rsidRPr="006658C4" w:rsidRDefault="0030661B" w:rsidP="00125AB1">
            <w:pPr>
              <w:pStyle w:val="Closing"/>
            </w:pPr>
            <w:sdt>
              <w:sdtPr>
                <w:alias w:val="Sincerely:"/>
                <w:tag w:val="Sincerely:"/>
                <w:id w:val="1448966695"/>
                <w:placeholder>
                  <w:docPart w:val="5DC9165439794FA1BEAA30CC67B2F6A3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t>Sincerely</w:t>
                </w:r>
              </w:sdtContent>
            </w:sdt>
            <w:r w:rsidR="00125AB1" w:rsidRPr="006658C4">
              <w:t>,</w:t>
            </w:r>
            <w:bookmarkStart w:id="0" w:name="_GoBack"/>
            <w:bookmarkEnd w:id="0"/>
          </w:p>
          <w:sdt>
            <w:sdtPr>
              <w:alias w:val="Enter your name:"/>
              <w:tag w:val="Enter your name:"/>
              <w:id w:val="1307041948"/>
              <w:placeholder>
                <w:docPart w:val="185A91601F5549DFACF307ED64CC1112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:rsidR="004D7F4E" w:rsidRPr="00EF7109" w:rsidRDefault="002B03B6" w:rsidP="003A05FE">
                <w:pPr>
                  <w:pStyle w:val="Signature"/>
                </w:pPr>
                <w:r>
                  <w:t>Gary Hoerr Jr.</w:t>
                </w:r>
              </w:p>
            </w:sdtContent>
          </w:sdt>
        </w:tc>
      </w:tr>
    </w:tbl>
    <w:p w:rsidR="00621FD0" w:rsidRDefault="00621FD0" w:rsidP="00EF7109">
      <w:pPr>
        <w:pStyle w:val="NoSpacing"/>
      </w:pPr>
    </w:p>
    <w:p w:rsidR="00621FD0" w:rsidRDefault="00621FD0" w:rsidP="00EF7109">
      <w:pPr>
        <w:pStyle w:val="NoSpacing"/>
      </w:pPr>
    </w:p>
    <w:sectPr w:rsidR="00621FD0" w:rsidSect="004D7F4E">
      <w:headerReference w:type="default" r:id="rId7"/>
      <w:footerReference w:type="defaul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61B" w:rsidRDefault="0030661B" w:rsidP="00713050">
      <w:pPr>
        <w:spacing w:line="240" w:lineRule="auto"/>
      </w:pPr>
      <w:r>
        <w:separator/>
      </w:r>
    </w:p>
  </w:endnote>
  <w:endnote w:type="continuationSeparator" w:id="0">
    <w:p w:rsidR="0030661B" w:rsidRDefault="0030661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E7A53CC" wp14:editId="55ED8D1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4C4ED2C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472c4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54B100A" wp14:editId="7BB31131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A9230D6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472c4 [3204]" strokecolor="#4472c4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A78288" wp14:editId="78476D73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AE949F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73ED102" wp14:editId="6FE519DB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1FFA7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472c4 [3204]" strokecolor="#4472c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9E054AF0B3634F77BD333AB5C851689F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A704FED1B47D4912B9CA0AC1B46FB67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6C59C22A76F34A538E712C14F38CF03F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BD2AE7A6E03D4BF8BE8918D198C38A85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F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61B" w:rsidRDefault="0030661B" w:rsidP="00713050">
      <w:pPr>
        <w:spacing w:line="240" w:lineRule="auto"/>
      </w:pPr>
      <w:r>
        <w:separator/>
      </w:r>
    </w:p>
  </w:footnote>
  <w:footnote w:type="continuationSeparator" w:id="0">
    <w:p w:rsidR="0030661B" w:rsidRDefault="0030661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:rsidR="00125981" w:rsidRPr="00F207C0" w:rsidRDefault="00125981" w:rsidP="00F328B4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0794097" wp14:editId="06AFBFDE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667A96F" id="Group 3" o:spid="_x0000_s1026" alt="Title: 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NL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AONzS7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4472c4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4472c4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05564722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F328B4">
                <w:t>YN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25981" w:rsidRPr="00EF7109" w:rsidRDefault="0030661B" w:rsidP="00EF710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-267622354"/>
                    <w:placeholde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B03B6">
                      <w:t>Gary Hoerr Jr.</w:t>
                    </w:r>
                  </w:sdtContent>
                </w:sdt>
              </w:p>
              <w:p w:rsidR="00125981" w:rsidRDefault="0030661B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B03B6">
                      <w:t>Computer Programming</w:t>
                    </w:r>
                  </w:sdtContent>
                </w:sdt>
                <w:r w:rsidR="00125981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25981" w:rsidRPr="00F207C0" w:rsidRDefault="00125981" w:rsidP="00125981"/>
      </w:tc>
    </w:tr>
  </w:tbl>
  <w:p w:rsidR="00217980" w:rsidRDefault="00217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B6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3B6"/>
    <w:rsid w:val="002B091C"/>
    <w:rsid w:val="002B6072"/>
    <w:rsid w:val="002C2CDD"/>
    <w:rsid w:val="002D45C6"/>
    <w:rsid w:val="002F1133"/>
    <w:rsid w:val="0030661B"/>
    <w:rsid w:val="00313E86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46EB2"/>
    <w:rsid w:val="0055382B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2540"/>
    <w:rsid w:val="00A961DC"/>
    <w:rsid w:val="00AD22CE"/>
    <w:rsid w:val="00B56E1F"/>
    <w:rsid w:val="00B60A88"/>
    <w:rsid w:val="00B66BFE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D123DB"/>
    <w:rsid w:val="00D87154"/>
    <w:rsid w:val="00E024C9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D78F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CFA16"/>
  <w15:chartTrackingRefBased/>
  <w15:docId w15:val="{A3C52875-6B46-453A-9829-3907362B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2F5496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hoerr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0AD8980D784B02A33F3B8ECD8D8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45C57-8530-49D7-AFC5-1B7886DC7F8F}"/>
      </w:docPartPr>
      <w:docPartBody>
        <w:p w:rsidR="00000000" w:rsidRDefault="00AE5890">
          <w:pPr>
            <w:pStyle w:val="710AD8980D784B02A33F3B8ECD8D8556"/>
          </w:pPr>
          <w:r>
            <w:t>YN</w:t>
          </w:r>
        </w:p>
      </w:docPartBody>
    </w:docPart>
    <w:docPart>
      <w:docPartPr>
        <w:name w:val="9E054AF0B3634F77BD333AB5C8516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92E1B-4B60-4DA8-BABB-AF70831766BC}"/>
      </w:docPartPr>
      <w:docPartBody>
        <w:p w:rsidR="00000000" w:rsidRDefault="00AE5890">
          <w:pPr>
            <w:pStyle w:val="9E054AF0B3634F77BD333AB5C851689F"/>
          </w:pPr>
          <w:r w:rsidRPr="006658C4">
            <w:t>Contact</w:t>
          </w:r>
        </w:p>
      </w:docPartBody>
    </w:docPart>
    <w:docPart>
      <w:docPartPr>
        <w:name w:val="A704FED1B47D4912B9CA0AC1B46FB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55A59-9992-46A7-A46B-AC64D31E4142}"/>
      </w:docPartPr>
      <w:docPartBody>
        <w:p w:rsidR="00000000" w:rsidRDefault="00AE5890">
          <w:pPr>
            <w:pStyle w:val="A704FED1B47D4912B9CA0AC1B46FB67B"/>
          </w:pPr>
          <w:r w:rsidRPr="006658C4">
            <w:t>City, ST ZIP</w:t>
          </w:r>
        </w:p>
      </w:docPartBody>
    </w:docPart>
    <w:docPart>
      <w:docPartPr>
        <w:name w:val="6C59C22A76F34A538E712C14F38CF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61226-955F-4FC7-8A43-A6345A409710}"/>
      </w:docPartPr>
      <w:docPartBody>
        <w:p w:rsidR="00000000" w:rsidRDefault="00AE5890">
          <w:pPr>
            <w:pStyle w:val="6C59C22A76F34A538E712C14F38CF03F"/>
          </w:pPr>
          <w:r w:rsidRPr="006658C4">
            <w:t>Telephone</w:t>
          </w:r>
        </w:p>
      </w:docPartBody>
    </w:docPart>
    <w:docPart>
      <w:docPartPr>
        <w:name w:val="5E297331C2EA4C48B879D0EC060D6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94CB5-89C1-4338-A86D-6B4C8B31B4CA}"/>
      </w:docPartPr>
      <w:docPartBody>
        <w:p w:rsidR="00000000" w:rsidRDefault="00AE5890">
          <w:pPr>
            <w:pStyle w:val="5E297331C2EA4C48B879D0EC060D6DEA"/>
          </w:pPr>
          <w:r>
            <w:t>Your name</w:t>
          </w:r>
        </w:p>
      </w:docPartBody>
    </w:docPart>
    <w:docPart>
      <w:docPartPr>
        <w:name w:val="BD2AE7A6E03D4BF8BE8918D198C38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7E2FF-E135-4277-A7CA-511DB9F1A214}"/>
      </w:docPartPr>
      <w:docPartBody>
        <w:p w:rsidR="00000000" w:rsidRDefault="00AE5890">
          <w:pPr>
            <w:pStyle w:val="BD2AE7A6E03D4BF8BE8918D198C38A85"/>
          </w:pPr>
          <w:r>
            <w:t>Profession or Industry</w:t>
          </w:r>
        </w:p>
      </w:docPartBody>
    </w:docPart>
    <w:docPart>
      <w:docPartPr>
        <w:name w:val="F3B7DA6D62384223B162879D514D6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42095-D9DC-45E2-8B97-91D7F87AC3CA}"/>
      </w:docPartPr>
      <w:docPartBody>
        <w:p w:rsidR="00000000" w:rsidRDefault="00AE5890">
          <w:pPr>
            <w:pStyle w:val="F3B7DA6D62384223B162879D514D6144"/>
          </w:pPr>
          <w:r w:rsidRPr="006658C4">
            <w:t>Link to other online properties: Portfolio/Website/Blog</w:t>
          </w:r>
        </w:p>
      </w:docPartBody>
    </w:docPart>
    <w:docPart>
      <w:docPartPr>
        <w:name w:val="8AA9E30CBAEB4819864435696F609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5C694-116F-4357-9015-0E75576E285A}"/>
      </w:docPartPr>
      <w:docPartBody>
        <w:p w:rsidR="00000000" w:rsidRDefault="00AE5890">
          <w:pPr>
            <w:pStyle w:val="8AA9E30CBAEB4819864435696F609159"/>
          </w:pPr>
          <w:r>
            <w:t>Recipient Name</w:t>
          </w:r>
        </w:p>
      </w:docPartBody>
    </w:docPart>
    <w:docPart>
      <w:docPartPr>
        <w:name w:val="7635683103C84F03BD6C904EBCB38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EEA8-CE5B-4D73-85FD-41E727897361}"/>
      </w:docPartPr>
      <w:docPartBody>
        <w:p w:rsidR="00000000" w:rsidRDefault="00AE5890">
          <w:pPr>
            <w:pStyle w:val="7635683103C84F03BD6C904EBCB38C91"/>
          </w:pPr>
          <w:r w:rsidRPr="006658C4">
            <w:t>Recipient Name</w:t>
          </w:r>
        </w:p>
      </w:docPartBody>
    </w:docPart>
    <w:docPart>
      <w:docPartPr>
        <w:name w:val="5DC9165439794FA1BEAA30CC67B2F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2DA33-4154-4E7B-9372-EBACE744CE01}"/>
      </w:docPartPr>
      <w:docPartBody>
        <w:p w:rsidR="00000000" w:rsidRDefault="00AE5890">
          <w:pPr>
            <w:pStyle w:val="5DC9165439794FA1BEAA30CC67B2F6A3"/>
          </w:pPr>
          <w:r w:rsidRPr="006658C4">
            <w:t>Sincerely</w:t>
          </w:r>
        </w:p>
      </w:docPartBody>
    </w:docPart>
    <w:docPart>
      <w:docPartPr>
        <w:name w:val="185A91601F5549DFACF307ED64CC1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A859-2BE6-439D-B40F-9DB982069655}"/>
      </w:docPartPr>
      <w:docPartBody>
        <w:p w:rsidR="00000000" w:rsidRDefault="00AE5890">
          <w:pPr>
            <w:pStyle w:val="185A91601F5549DFACF307ED64CC1112"/>
          </w:pPr>
          <w:r>
            <w:t>Your Na</w:t>
          </w:r>
          <w:r>
            <w:t>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90"/>
    <w:rsid w:val="00AE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0AD8980D784B02A33F3B8ECD8D8556">
    <w:name w:val="710AD8980D784B02A33F3B8ECD8D8556"/>
  </w:style>
  <w:style w:type="paragraph" w:customStyle="1" w:styleId="9E054AF0B3634F77BD333AB5C851689F">
    <w:name w:val="9E054AF0B3634F77BD333AB5C851689F"/>
  </w:style>
  <w:style w:type="paragraph" w:customStyle="1" w:styleId="513ACF18572B4664AEA2AEED93882277">
    <w:name w:val="513ACF18572B4664AEA2AEED93882277"/>
  </w:style>
  <w:style w:type="paragraph" w:customStyle="1" w:styleId="A704FED1B47D4912B9CA0AC1B46FB67B">
    <w:name w:val="A704FED1B47D4912B9CA0AC1B46FB67B"/>
  </w:style>
  <w:style w:type="paragraph" w:customStyle="1" w:styleId="0FEFD0BFBC4F4499B6639E23860BCFBD">
    <w:name w:val="0FEFD0BFBC4F4499B6639E23860BCFBD"/>
  </w:style>
  <w:style w:type="paragraph" w:customStyle="1" w:styleId="6C59C22A76F34A538E712C14F38CF03F">
    <w:name w:val="6C59C22A76F34A538E712C14F38CF03F"/>
  </w:style>
  <w:style w:type="paragraph" w:customStyle="1" w:styleId="5E297331C2EA4C48B879D0EC060D6DEA">
    <w:name w:val="5E297331C2EA4C48B879D0EC060D6DEA"/>
  </w:style>
  <w:style w:type="paragraph" w:customStyle="1" w:styleId="BD2AE7A6E03D4BF8BE8918D198C38A85">
    <w:name w:val="BD2AE7A6E03D4BF8BE8918D198C38A85"/>
  </w:style>
  <w:style w:type="paragraph" w:customStyle="1" w:styleId="F3B7DA6D62384223B162879D514D6144">
    <w:name w:val="F3B7DA6D62384223B162879D514D6144"/>
  </w:style>
  <w:style w:type="paragraph" w:customStyle="1" w:styleId="8AA9E30CBAEB4819864435696F609159">
    <w:name w:val="8AA9E30CBAEB4819864435696F609159"/>
  </w:style>
  <w:style w:type="paragraph" w:customStyle="1" w:styleId="BA99B1BCE8C241B6A687AABA37CB7C92">
    <w:name w:val="BA99B1BCE8C241B6A687AABA37CB7C92"/>
  </w:style>
  <w:style w:type="paragraph" w:customStyle="1" w:styleId="2E806B7669364E8AABBD1769EA3F3469">
    <w:name w:val="2E806B7669364E8AABBD1769EA3F3469"/>
  </w:style>
  <w:style w:type="paragraph" w:customStyle="1" w:styleId="890CE8DE8BB7461DA0400E7425DDD470">
    <w:name w:val="890CE8DE8BB7461DA0400E7425DDD470"/>
  </w:style>
  <w:style w:type="paragraph" w:customStyle="1" w:styleId="EAD6C06586DF4383890505CE2E86655D">
    <w:name w:val="EAD6C06586DF4383890505CE2E86655D"/>
  </w:style>
  <w:style w:type="paragraph" w:customStyle="1" w:styleId="0C4B405974224064BA626B573FF5FBBE">
    <w:name w:val="0C4B405974224064BA626B573FF5FBBE"/>
  </w:style>
  <w:style w:type="paragraph" w:customStyle="1" w:styleId="7635683103C84F03BD6C904EBCB38C91">
    <w:name w:val="7635683103C84F03BD6C904EBCB38C91"/>
  </w:style>
  <w:style w:type="paragraph" w:customStyle="1" w:styleId="05026588D53E4B4586F77492B8CE3B17">
    <w:name w:val="05026588D53E4B4586F77492B8CE3B17"/>
  </w:style>
  <w:style w:type="paragraph" w:customStyle="1" w:styleId="5DC9165439794FA1BEAA30CC67B2F6A3">
    <w:name w:val="5DC9165439794FA1BEAA30CC67B2F6A3"/>
  </w:style>
  <w:style w:type="paragraph" w:customStyle="1" w:styleId="185A91601F5549DFACF307ED64CC1112">
    <w:name w:val="185A91601F5549DFACF307ED64CC11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MOO.dotx</Template>
  <TotalTime>34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Russell Thrailkill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Programming</dc:subject>
  <dc:creator>Gary Hoerr</dc:creator>
  <cp:keywords/>
  <dc:description/>
  <cp:lastModifiedBy>Gary Hoerr</cp:lastModifiedBy>
  <cp:revision>2</cp:revision>
  <dcterms:created xsi:type="dcterms:W3CDTF">2023-10-10T13:36:00Z</dcterms:created>
  <dcterms:modified xsi:type="dcterms:W3CDTF">2023-10-10T14:46:00Z</dcterms:modified>
  <cp:contentStatus>Gary Hoerr Jr.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